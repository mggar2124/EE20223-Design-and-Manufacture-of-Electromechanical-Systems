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C80F" w14:textId="50263703" w:rsidR="00E81978" w:rsidRDefault="0032507D" w:rsidP="00916744">
      <w:pPr>
        <w:pStyle w:val="Title"/>
        <w:spacing w:line="276" w:lineRule="auto"/>
      </w:pPr>
      <w:sdt>
        <w:sdtPr>
          <w:alias w:val="Title:"/>
          <w:tag w:val="Title:"/>
          <w:id w:val="726351117"/>
          <w:placeholder>
            <w:docPart w:val="83C0F3D40B9B2A46BFF1E26DCE11CC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820C1" w:rsidRPr="009A5E0A">
            <w:t>Energy Harvester Project</w:t>
          </w:r>
        </w:sdtContent>
      </w:sdt>
    </w:p>
    <w:p w14:paraId="0AFDCF27" w14:textId="2FB74D08" w:rsidR="00B823AA" w:rsidRDefault="004820C1" w:rsidP="00916744">
      <w:pPr>
        <w:pStyle w:val="Title2"/>
        <w:spacing w:line="276" w:lineRule="auto"/>
      </w:pPr>
      <w:r>
        <w:t>M. Garcia</w:t>
      </w:r>
    </w:p>
    <w:p w14:paraId="794365D7" w14:textId="0AF775D4" w:rsidR="009A5E0A" w:rsidRDefault="004820C1" w:rsidP="00916744">
      <w:pPr>
        <w:pStyle w:val="Title2"/>
        <w:spacing w:line="276" w:lineRule="auto"/>
      </w:pPr>
      <w:r>
        <w:t xml:space="preserve">University of Bath, </w:t>
      </w:r>
      <w:proofErr w:type="spellStart"/>
      <w:r>
        <w:t>Claverton</w:t>
      </w:r>
      <w:proofErr w:type="spellEnd"/>
      <w:r>
        <w:t xml:space="preserve"> Down, BA2 7AY</w:t>
      </w:r>
    </w:p>
    <w:p w14:paraId="526FF273" w14:textId="77777777" w:rsidR="009A5E0A" w:rsidRDefault="009A5E0A" w:rsidP="00916744">
      <w:pPr>
        <w:pStyle w:val="Title2"/>
        <w:spacing w:line="276" w:lineRule="auto"/>
      </w:pPr>
    </w:p>
    <w:p w14:paraId="27DD77C0" w14:textId="741C35A8" w:rsidR="00E81978" w:rsidRDefault="0032507D" w:rsidP="00916744">
      <w:pPr>
        <w:pStyle w:val="Title2"/>
        <w:spacing w:line="276" w:lineRule="auto"/>
      </w:pPr>
      <w:sdt>
        <w:sdtPr>
          <w:alias w:val="Author Note:"/>
          <w:tag w:val="Author Note:"/>
          <w:id w:val="266668659"/>
          <w:placeholder>
            <w:docPart w:val="366C0E75C263A1418A60FF0848FE9D95"/>
          </w:placeholder>
          <w:temporary/>
          <w:showingPlcHdr/>
          <w15:appearance w15:val="hidden"/>
        </w:sdtPr>
        <w:sdtContent>
          <w:r w:rsidR="005D3A03" w:rsidRPr="009A5E0A">
            <w:t>Author Note</w:t>
          </w:r>
        </w:sdtContent>
      </w:sdt>
    </w:p>
    <w:p w14:paraId="4CBAD540" w14:textId="2BB502FB" w:rsidR="00E81978" w:rsidRDefault="004820C1" w:rsidP="00916744">
      <w:pPr>
        <w:pStyle w:val="Title2"/>
        <w:spacing w:line="276" w:lineRule="auto"/>
      </w:pPr>
      <w:r>
        <w:t>This report is intended to be graded by Dr Rocha as a part of Design and Manufacture of Electromechanical Systems (EE20223)</w:t>
      </w:r>
    </w:p>
    <w:p w14:paraId="5A40203D" w14:textId="77777777" w:rsidR="009A5E0A" w:rsidRDefault="009A5E0A" w:rsidP="00916744">
      <w:pPr>
        <w:pStyle w:val="Title2"/>
        <w:spacing w:line="276" w:lineRule="auto"/>
      </w:pPr>
    </w:p>
    <w:p w14:paraId="4301336C" w14:textId="2ACEA46E" w:rsidR="004820C1" w:rsidRDefault="008404F3" w:rsidP="00916744">
      <w:pPr>
        <w:pStyle w:val="Heading1"/>
        <w:spacing w:line="276" w:lineRule="auto"/>
      </w:pPr>
      <w:r>
        <w:t>Introduction</w:t>
      </w:r>
    </w:p>
    <w:p w14:paraId="3693D490" w14:textId="004EFF6C" w:rsidR="00E81978" w:rsidRDefault="001C2791" w:rsidP="00916744">
      <w:pPr>
        <w:spacing w:line="276" w:lineRule="auto"/>
      </w:pPr>
      <w:r>
        <w:t>For this project</w:t>
      </w:r>
      <w:r w:rsidR="009A5E0A">
        <w:t xml:space="preserve"> </w:t>
      </w:r>
    </w:p>
    <w:p w14:paraId="7F0DFCCA" w14:textId="3186E111" w:rsidR="008404F3" w:rsidRDefault="00675AF7" w:rsidP="00916744">
      <w:pPr>
        <w:pStyle w:val="Heading1"/>
        <w:spacing w:line="276" w:lineRule="auto"/>
      </w:pPr>
      <w:r>
        <w:t>Methods</w:t>
      </w:r>
    </w:p>
    <w:p w14:paraId="1E75062B" w14:textId="0A7A73EB" w:rsidR="00675AF7" w:rsidRDefault="00675AF7" w:rsidP="00916744">
      <w:pPr>
        <w:spacing w:line="276" w:lineRule="auto"/>
      </w:pPr>
    </w:p>
    <w:p w14:paraId="16BDBF1D" w14:textId="0DB99501" w:rsidR="00675AF7" w:rsidRDefault="00675AF7" w:rsidP="00916744">
      <w:pPr>
        <w:pStyle w:val="Heading1"/>
        <w:spacing w:line="276" w:lineRule="auto"/>
      </w:pPr>
      <w:r>
        <w:t>Results</w:t>
      </w:r>
    </w:p>
    <w:p w14:paraId="23960CF9" w14:textId="4E7C7C7B" w:rsidR="00675AF7" w:rsidRDefault="00675AF7" w:rsidP="00916744">
      <w:pPr>
        <w:spacing w:line="276" w:lineRule="auto"/>
      </w:pPr>
    </w:p>
    <w:p w14:paraId="18C0543A" w14:textId="0B262C4D" w:rsidR="00675AF7" w:rsidRDefault="00675AF7" w:rsidP="00916744">
      <w:pPr>
        <w:pStyle w:val="Heading1"/>
        <w:spacing w:line="276" w:lineRule="auto"/>
      </w:pPr>
      <w:r>
        <w:t>Discussion</w:t>
      </w:r>
    </w:p>
    <w:p w14:paraId="527E4716" w14:textId="5179EAE9" w:rsidR="009004EC" w:rsidRDefault="009004EC" w:rsidP="00916744">
      <w:pPr>
        <w:spacing w:line="276" w:lineRule="auto"/>
      </w:pPr>
    </w:p>
    <w:p w14:paraId="4D35D744" w14:textId="2CD7DF62" w:rsidR="009004EC" w:rsidRDefault="009004EC" w:rsidP="00916744">
      <w:pPr>
        <w:pStyle w:val="Heading1"/>
        <w:spacing w:line="276" w:lineRule="auto"/>
      </w:pPr>
      <w:proofErr w:type="spellStart"/>
      <w:r>
        <w:t>Conclussion</w:t>
      </w:r>
      <w:proofErr w:type="spellEnd"/>
    </w:p>
    <w:p w14:paraId="70A17AAE" w14:textId="77777777" w:rsidR="009004EC" w:rsidRPr="009004EC" w:rsidRDefault="009004EC" w:rsidP="00916744">
      <w:pPr>
        <w:spacing w:line="276" w:lineRule="auto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23DB1489" w14:textId="77777777" w:rsidR="00E81978" w:rsidRDefault="005D3A03" w:rsidP="00916744">
          <w:pPr>
            <w:pStyle w:val="SectionTitle"/>
            <w:spacing w:line="276" w:lineRule="auto"/>
          </w:pPr>
          <w:r>
            <w:rPr>
              <w:lang w:val="en-GB" w:bidi="en-GB"/>
            </w:rPr>
            <w:t>References</w:t>
          </w:r>
        </w:p>
        <w:p w14:paraId="26AF8338" w14:textId="77777777" w:rsidR="003C7931" w:rsidRDefault="00C31D30" w:rsidP="00916744">
          <w:pPr>
            <w:pStyle w:val="Bibliography"/>
            <w:spacing w:line="276" w:lineRule="auto"/>
            <w:rPr>
              <w:noProof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BIBLIOGRAPHY </w:instrText>
          </w:r>
          <w:r>
            <w:rPr>
              <w:lang w:val="en-GB" w:bidi="en-GB"/>
            </w:rPr>
            <w:fldChar w:fldCharType="separate"/>
          </w:r>
          <w:r w:rsidR="003C7931">
            <w:rPr>
              <w:noProof/>
            </w:rPr>
            <w:t xml:space="preserve">Last Name, F. M. (Year). Article Title. </w:t>
          </w:r>
          <w:r w:rsidR="003C7931">
            <w:rPr>
              <w:i/>
              <w:iCs/>
              <w:noProof/>
            </w:rPr>
            <w:t>Journal Title</w:t>
          </w:r>
          <w:r w:rsidR="003C7931">
            <w:rPr>
              <w:noProof/>
            </w:rPr>
            <w:t>, Pages From - To.</w:t>
          </w:r>
        </w:p>
        <w:p w14:paraId="3649BEB5" w14:textId="77777777" w:rsidR="003C7931" w:rsidRDefault="003C7931" w:rsidP="00916744">
          <w:pPr>
            <w:pStyle w:val="Bibliography"/>
            <w:spacing w:line="276" w:lineRule="auto"/>
            <w:rPr>
              <w:noProof/>
            </w:rPr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>Book Title.</w:t>
          </w:r>
          <w:r>
            <w:rPr>
              <w:noProof/>
            </w:rPr>
            <w:t xml:space="preserve"> City Name: Publisher Name.</w:t>
          </w:r>
        </w:p>
        <w:p w14:paraId="4625E48B" w14:textId="77777777" w:rsidR="00E81978" w:rsidRDefault="00C31D30" w:rsidP="00916744">
          <w:pPr>
            <w:pStyle w:val="Bibliography"/>
            <w:spacing w:line="276" w:lineRule="auto"/>
            <w:rPr>
              <w:noProof/>
            </w:rPr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sdt>
      <w:sdtPr>
        <w:alias w:val="Footnotes title:"/>
        <w:tag w:val="Footnotes title:"/>
        <w:id w:val="-1680037918"/>
        <w:placeholder>
          <w:docPart w:val="8A2A551DD7290044905B1597E22D9BB8"/>
        </w:placeholder>
        <w:temporary/>
        <w:showingPlcHdr/>
        <w15:appearance w15:val="hidden"/>
      </w:sdtPr>
      <w:sdtContent>
        <w:p w14:paraId="36BD8A94" w14:textId="77777777" w:rsidR="00E81978" w:rsidRDefault="005D3A03" w:rsidP="00916744">
          <w:pPr>
            <w:pStyle w:val="SectionTitle"/>
            <w:spacing w:line="276" w:lineRule="auto"/>
          </w:pPr>
          <w:r>
            <w:rPr>
              <w:lang w:val="en-GB" w:bidi="en-GB"/>
            </w:rPr>
            <w:t>Footnotes</w:t>
          </w:r>
        </w:p>
      </w:sdtContent>
    </w:sdt>
    <w:p w14:paraId="207A20B1" w14:textId="77777777" w:rsidR="00E81978" w:rsidRDefault="005D3A03" w:rsidP="00916744">
      <w:pPr>
        <w:spacing w:line="276" w:lineRule="auto"/>
      </w:pPr>
      <w:r>
        <w:rPr>
          <w:rStyle w:val="FootnoteReference"/>
          <w:lang w:val="en-GB" w:bidi="en-GB"/>
        </w:rPr>
        <w:t>1</w:t>
      </w:r>
      <w:sdt>
        <w:sdtPr>
          <w:alias w:val="Footnotes text:"/>
          <w:tag w:val="Footnotes text:"/>
          <w:id w:val="1069077422"/>
          <w:placeholder>
            <w:docPart w:val="29D0A4D633FF3349BB2C27401E6C6683"/>
          </w:placeholder>
          <w:temporary/>
          <w:showingPlcHdr/>
          <w15:appearance w15:val="hidden"/>
          <w:text/>
        </w:sdtPr>
        <w:sdtEndPr>
          <w:rPr>
            <w:rStyle w:val="FootnoteReference"/>
            <w:vertAlign w:val="superscript"/>
          </w:rPr>
        </w:sdtEndPr>
        <w:sdtContent>
          <w:r>
            <w:rPr>
              <w:lang w:val="en-GB" w:bidi="en-GB"/>
            </w:rPr>
            <w:t xml:space="preserve">[Add footnotes, if any, on their own page following the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  <w:lang w:val="en-GB" w:bidi="en-GB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rPr>
              <w:lang w:val="en-GB" w:bidi="en-GB"/>
            </w:rPr>
            <w:t>]</w:t>
          </w:r>
        </w:sdtContent>
      </w:sdt>
    </w:p>
    <w:p w14:paraId="0844E060" w14:textId="77777777" w:rsidR="00E81978" w:rsidRDefault="005D3A03" w:rsidP="00916744">
      <w:pPr>
        <w:pStyle w:val="SectionTitle"/>
        <w:spacing w:line="276" w:lineRule="auto"/>
      </w:pPr>
      <w:r>
        <w:rPr>
          <w:lang w:val="en-GB" w:bidi="en-GB"/>
        </w:rPr>
        <w:lastRenderedPageBreak/>
        <w:t>Tables</w:t>
      </w:r>
    </w:p>
    <w:p w14:paraId="55606D95" w14:textId="77777777" w:rsidR="00E81978" w:rsidRDefault="005D3A03" w:rsidP="00916744">
      <w:pPr>
        <w:pStyle w:val="NoSpacing"/>
        <w:spacing w:line="276" w:lineRule="auto"/>
      </w:pPr>
      <w:r>
        <w:rPr>
          <w:lang w:val="en-GB" w:bidi="en-GB"/>
        </w:rPr>
        <w:t>Table 1</w:t>
      </w:r>
    </w:p>
    <w:sdt>
      <w:sdtPr>
        <w:alias w:val="Table title:"/>
        <w:tag w:val="Table title:"/>
        <w:id w:val="1042324137"/>
        <w:placeholder>
          <w:docPart w:val="33AA7EBE1E22524C88DE864D474A1D45"/>
        </w:placeholder>
        <w:temporary/>
        <w:showingPlcHdr/>
        <w15:appearance w15:val="hidden"/>
        <w:text/>
      </w:sdtPr>
      <w:sdtContent>
        <w:p w14:paraId="6F58DB7F" w14:textId="77777777" w:rsidR="00E81978" w:rsidRPr="00C0601E" w:rsidRDefault="005D3A03" w:rsidP="00916744">
          <w:pPr>
            <w:pStyle w:val="NoSpacing"/>
            <w:spacing w:line="276" w:lineRule="auto"/>
            <w:rPr>
              <w:rStyle w:val="Emphasis"/>
              <w:i w:val="0"/>
              <w:iCs w:val="0"/>
            </w:rPr>
          </w:pPr>
          <w:r w:rsidRPr="00C0601E">
            <w:rPr>
              <w:lang w:val="en-GB" w:bidi="en-GB"/>
            </w:rPr>
            <w:t>[Table Title]</w:t>
          </w:r>
        </w:p>
      </w:sdtContent>
    </w:sdt>
    <w:tbl>
      <w:tblPr>
        <w:tblStyle w:val="APAReport"/>
        <w:tblW w:w="0" w:type="auto"/>
        <w:tblLook w:val="04A0" w:firstRow="1" w:lastRow="0" w:firstColumn="1" w:lastColumn="0" w:noHBand="0" w:noVBand="1"/>
        <w:tblDescription w:val="Sample table with 5 columns"/>
      </w:tblPr>
      <w:tblGrid>
        <w:gridCol w:w="1872"/>
        <w:gridCol w:w="1872"/>
        <w:gridCol w:w="1872"/>
        <w:gridCol w:w="1872"/>
        <w:gridCol w:w="1872"/>
      </w:tblGrid>
      <w:tr w:rsidR="00E6004D" w:rsidRPr="00BF4184" w14:paraId="6835A0C9" w14:textId="77777777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Column Head 1:"/>
            <w:tag w:val="Column Head 1:"/>
            <w:id w:val="1128514005"/>
            <w:placeholder>
              <w:docPart w:val="30204D5413BC7C48954A94350F90904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EE98655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Column Head</w:t>
                </w:r>
              </w:p>
            </w:tc>
          </w:sdtContent>
        </w:sdt>
        <w:sdt>
          <w:sdtPr>
            <w:alias w:val="Column Head 2:"/>
            <w:tag w:val="Column Head 2:"/>
            <w:id w:val="-477000835"/>
            <w:placeholder>
              <w:docPart w:val="F1D168F28868EC4393DA9A1B59074A1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FD333A3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Column Head</w:t>
                </w:r>
              </w:p>
            </w:tc>
          </w:sdtContent>
        </w:sdt>
        <w:sdt>
          <w:sdtPr>
            <w:alias w:val="Column Head 3:"/>
            <w:tag w:val="Column Head 3:"/>
            <w:id w:val="1425763633"/>
            <w:placeholder>
              <w:docPart w:val="F87825BD991B744887AE8E6F6B453A3F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470B601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Column Head</w:t>
                </w:r>
              </w:p>
            </w:tc>
          </w:sdtContent>
        </w:sdt>
        <w:sdt>
          <w:sdtPr>
            <w:alias w:val="Column Head 4:"/>
            <w:tag w:val="Column Head 4:"/>
            <w:id w:val="-1292590422"/>
            <w:placeholder>
              <w:docPart w:val="72B8D0431024044ABB7980FE3CC95AA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3030A45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Column Head</w:t>
                </w:r>
              </w:p>
            </w:tc>
          </w:sdtContent>
        </w:sdt>
        <w:sdt>
          <w:sdtPr>
            <w:alias w:val="Column Head 5:"/>
            <w:tag w:val="Column Head 5:"/>
            <w:id w:val="-531649396"/>
            <w:placeholder>
              <w:docPart w:val="08ECEB511409BF4B91386852AA957B7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6ADE4F6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Column Head</w:t>
                </w:r>
              </w:p>
            </w:tc>
          </w:sdtContent>
        </w:sdt>
      </w:tr>
      <w:tr w:rsidR="00E6004D" w:rsidRPr="00BF4184" w14:paraId="63562D1B" w14:textId="77777777" w:rsidTr="00BF4184">
        <w:sdt>
          <w:sdtPr>
            <w:alias w:val="Row Head:"/>
            <w:tag w:val="Row Head:"/>
            <w:id w:val="-2069871036"/>
            <w:placeholder>
              <w:docPart w:val="6EEF04BA764A2A409AD0E9CD8D3407FF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C661CAD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-1626080037"/>
            <w:placeholder>
              <w:docPart w:val="28D7CC60995C4E48A5E71B476D44657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4671B00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1326245292"/>
            <w:placeholder>
              <w:docPart w:val="5B2B2123FC10704B8AB1D068BAF9214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283961C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1701724"/>
            <w:placeholder>
              <w:docPart w:val="B8862EF4D285954F806F92DB4A21C0A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D22721C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1607620690"/>
            <w:placeholder>
              <w:docPart w:val="44E82AE38F5CFB4598FE7F28F22B05A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D807005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</w:tr>
      <w:tr w:rsidR="00E6004D" w:rsidRPr="00BF4184" w14:paraId="717EBECD" w14:textId="77777777" w:rsidTr="00BF4184">
        <w:sdt>
          <w:sdtPr>
            <w:alias w:val="Row Head:"/>
            <w:tag w:val="Row Head:"/>
            <w:id w:val="-631786698"/>
            <w:placeholder>
              <w:docPart w:val="AA82B1BD8E913145841B5AB6F418D7E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C0D54F9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-3589260"/>
            <w:placeholder>
              <w:docPart w:val="52F16D9A9D8E8449B61C94F4FDA6E1EE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681D170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-982615618"/>
            <w:placeholder>
              <w:docPart w:val="A480A55665DD5646AFE5060399D0B34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D4C8EA0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1459300509"/>
            <w:placeholder>
              <w:docPart w:val="128CF7A702398F429BC1C1929CD6D7C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D088144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1069851301"/>
            <w:placeholder>
              <w:docPart w:val="087D5D30B84FD54EBBDE5DB500440F2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A53F22F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</w:tr>
      <w:tr w:rsidR="00E6004D" w:rsidRPr="00BF4184" w14:paraId="6918D341" w14:textId="77777777" w:rsidTr="00BF4184">
        <w:sdt>
          <w:sdtPr>
            <w:alias w:val="Row Head:"/>
            <w:tag w:val="Row Head:"/>
            <w:id w:val="2007858907"/>
            <w:placeholder>
              <w:docPart w:val="02D23402C80C38469AB484D765904CB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66AB47D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143091368"/>
            <w:placeholder>
              <w:docPart w:val="8A71C86C71FF914D9E813C89D67784B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69AD62E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-961350932"/>
            <w:placeholder>
              <w:docPart w:val="1563B3A6BAB22D4A97ECB9B8D8B9A98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D179A72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-2023539032"/>
            <w:placeholder>
              <w:docPart w:val="D017BFC4E0862346A2B241B356DABF9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D8CEB4B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-1358728049"/>
            <w:placeholder>
              <w:docPart w:val="E10EB63C87A8AC48B5DFECAEAC60F10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22B7AF4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</w:tr>
      <w:tr w:rsidR="00E6004D" w:rsidRPr="00BF4184" w14:paraId="2438DF6B" w14:textId="77777777" w:rsidTr="00BF4184">
        <w:sdt>
          <w:sdtPr>
            <w:alias w:val="Row Head:"/>
            <w:tag w:val="Row Head:"/>
            <w:id w:val="-1816319134"/>
            <w:placeholder>
              <w:docPart w:val="FD325FCE157B00419B8661F3885E984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86D650A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-1126006529"/>
            <w:placeholder>
              <w:docPart w:val="FFD869EFD8774E4F9DC943DC54BEE6A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7CA1736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-1664535047"/>
            <w:placeholder>
              <w:docPart w:val="9FC8170E572536468D2A67A92D57BAF4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EE93FB8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793413143"/>
            <w:placeholder>
              <w:docPart w:val="F43AAEF3682304479582403C3B7F9F57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53E4C2A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  <w:sdt>
          <w:sdtPr>
            <w:alias w:val="Table data:"/>
            <w:tag w:val="Table data:"/>
            <w:id w:val="-705955148"/>
            <w:placeholder>
              <w:docPart w:val="9EEEDEB0536AE0478E77A2432404ADCB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1FCA454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123</w:t>
                </w:r>
              </w:p>
            </w:tc>
          </w:sdtContent>
        </w:sdt>
      </w:tr>
      <w:tr w:rsidR="00E6004D" w:rsidRPr="00BF4184" w14:paraId="493F58FC" w14:textId="77777777" w:rsidTr="00BF4184">
        <w:sdt>
          <w:sdtPr>
            <w:alias w:val="Row Head:"/>
            <w:tag w:val="Row Head:"/>
            <w:id w:val="1343273948"/>
            <w:placeholder>
              <w:docPart w:val="34BFFE0B5835D242893A24122A7D11E3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34DFC87D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1340502274"/>
            <w:placeholder>
              <w:docPart w:val="9BF038675137644EA360C3345CC051D9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081B3B3B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1123895777"/>
            <w:placeholder>
              <w:docPart w:val="698C9915D51C244488E6C10D77559018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7BBF56B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-1354022435"/>
            <w:placeholder>
              <w:docPart w:val="A62B3BE27501FE47AF8A2ACEBCA57E1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20C2B914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  <w:sdt>
          <w:sdtPr>
            <w:alias w:val="Table data:"/>
            <w:tag w:val="Table data:"/>
            <w:id w:val="1583876576"/>
            <w:placeholder>
              <w:docPart w:val="8CFC13001BA6EC478AC2B08D351946FD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942F860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456</w:t>
                </w:r>
              </w:p>
            </w:tc>
          </w:sdtContent>
        </w:sdt>
      </w:tr>
      <w:tr w:rsidR="00E6004D" w:rsidRPr="00BF4184" w14:paraId="74CF30CF" w14:textId="77777777" w:rsidTr="00BF4184">
        <w:sdt>
          <w:sdtPr>
            <w:alias w:val="Row Head:"/>
            <w:tag w:val="Row Head:"/>
            <w:id w:val="-1439600689"/>
            <w:placeholder>
              <w:docPart w:val="D1E4EE70C0DF89458018F1790C63E396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1E459AC8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Row Head</w:t>
                </w:r>
              </w:p>
            </w:tc>
          </w:sdtContent>
        </w:sdt>
        <w:sdt>
          <w:sdtPr>
            <w:alias w:val="Table data:"/>
            <w:tag w:val="Table data:"/>
            <w:id w:val="-1490947208"/>
            <w:placeholder>
              <w:docPart w:val="2DBEDAB53512B04BB7EED8E272A4535F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F4FBF53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-470683202"/>
            <w:placeholder>
              <w:docPart w:val="0670429B00F9BA439DD49334A4022D91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616BB6BB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1440877877"/>
            <w:placeholder>
              <w:docPart w:val="C9DCD11868E8B2499408E0FEC932C43C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7C4E0D34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  <w:sdt>
          <w:sdtPr>
            <w:alias w:val="Table data:"/>
            <w:tag w:val="Table data:"/>
            <w:id w:val="695431633"/>
            <w:placeholder>
              <w:docPart w:val="056A88216E7E6243AB78050F28E9588A"/>
            </w:placeholder>
            <w:temporary/>
            <w:showingPlcHdr/>
            <w15:appearance w15:val="hidden"/>
          </w:sdtPr>
          <w:sdtContent>
            <w:tc>
              <w:tcPr>
                <w:tcW w:w="1872" w:type="dxa"/>
              </w:tcPr>
              <w:p w14:paraId="595D8BF6" w14:textId="77777777" w:rsidR="00E6004D" w:rsidRPr="00BF4184" w:rsidRDefault="00E6004D" w:rsidP="00916744">
                <w:pPr>
                  <w:spacing w:line="276" w:lineRule="auto"/>
                </w:pPr>
                <w:r w:rsidRPr="00BF4184">
                  <w:rPr>
                    <w:lang w:val="en-GB" w:bidi="en-GB"/>
                  </w:rPr>
                  <w:t>789</w:t>
                </w:r>
              </w:p>
            </w:tc>
          </w:sdtContent>
        </w:sdt>
      </w:tr>
    </w:tbl>
    <w:p w14:paraId="4B906A3D" w14:textId="77777777" w:rsidR="00E81978" w:rsidRDefault="005D3A03" w:rsidP="00916744">
      <w:pPr>
        <w:pStyle w:val="TableFigure"/>
        <w:spacing w:line="276" w:lineRule="auto"/>
      </w:pPr>
      <w:r>
        <w:rPr>
          <w:rStyle w:val="Emphasis"/>
          <w:lang w:val="en-GB" w:bidi="en-GB"/>
        </w:rPr>
        <w:t>Note</w:t>
      </w:r>
      <w:r>
        <w:rPr>
          <w:lang w:val="en-GB" w:bidi="en-GB"/>
        </w:rPr>
        <w:t xml:space="preserve">: </w:t>
      </w:r>
      <w:sdt>
        <w:sdtPr>
          <w:alias w:val="Table note text:"/>
          <w:tag w:val="Table note text:"/>
          <w:id w:val="668988805"/>
          <w:placeholder>
            <w:docPart w:val="3575F8B1C891454E8E3B1D15ABC9CDF4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style, available on the Home tab, in the Styles gallery, to get the spacing between table and note.  Tables in APA format can use single or 1.5-line spacing.  Include a heading for every row and column, even if the content seems obvious.  A default table style has been set up for this template, which meets APA guidelines.  To insert a table, on the Insert tab, click Table.]</w:t>
          </w:r>
        </w:sdtContent>
      </w:sdt>
    </w:p>
    <w:sdt>
      <w:sdtPr>
        <w:alias w:val="Figures title:"/>
        <w:tag w:val="Figures title:"/>
        <w:id w:val="-2071720289"/>
        <w:placeholder>
          <w:docPart w:val="FFA862A8A69A884DA71F76E7A0F0E8E0"/>
        </w:placeholder>
        <w:temporary/>
        <w:showingPlcHdr/>
        <w15:appearance w15:val="hidden"/>
      </w:sdtPr>
      <w:sdtContent>
        <w:p w14:paraId="7E487581" w14:textId="77777777" w:rsidR="00E81978" w:rsidRDefault="005D3A03" w:rsidP="00916744">
          <w:pPr>
            <w:pStyle w:val="SectionTitle"/>
            <w:spacing w:line="276" w:lineRule="auto"/>
          </w:pPr>
          <w:r w:rsidRPr="005D3A03">
            <w:rPr>
              <w:lang w:val="en-GB" w:bidi="en-GB"/>
            </w:rPr>
            <w:t>Figures title:</w:t>
          </w:r>
        </w:p>
      </w:sdtContent>
    </w:sdt>
    <w:p w14:paraId="3CD0E3C7" w14:textId="77777777" w:rsidR="00E81978" w:rsidRDefault="005D3A03" w:rsidP="00916744">
      <w:pPr>
        <w:pStyle w:val="NoSpacing"/>
        <w:spacing w:line="276" w:lineRule="auto"/>
      </w:pPr>
      <w:r>
        <w:rPr>
          <w:noProof/>
          <w:lang w:val="en-GB" w:bidi="en-GB"/>
        </w:rPr>
        <w:drawing>
          <wp:inline distT="0" distB="0" distL="0" distR="0" wp14:anchorId="219BDAD2" wp14:editId="73267E81">
            <wp:extent cx="5943600" cy="3200400"/>
            <wp:effectExtent l="0" t="0" r="0" b="0"/>
            <wp:docPr id="2" name="Chart 2" descr="Clustered column chart showing the values of 3 series for 4 categori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BF2455" w14:textId="77777777" w:rsidR="00E81978" w:rsidRDefault="005D3A03" w:rsidP="00916744">
      <w:pPr>
        <w:pStyle w:val="TableFigure"/>
        <w:spacing w:line="276" w:lineRule="auto"/>
      </w:pPr>
      <w:r>
        <w:rPr>
          <w:rStyle w:val="Emphasis"/>
          <w:lang w:val="en-GB" w:bidi="en-GB"/>
        </w:rPr>
        <w:t>Figure 1</w:t>
      </w:r>
      <w:r>
        <w:rPr>
          <w:lang w:val="en-GB" w:bidi="en-GB"/>
        </w:rPr>
        <w:t xml:space="preserve">. </w:t>
      </w:r>
      <w:sdt>
        <w:sdtPr>
          <w:alias w:val="Figure 1 text:"/>
          <w:tag w:val="Figure 1 text:"/>
          <w:id w:val="1420302148"/>
          <w:placeholder>
            <w:docPart w:val="281474DA4559A745AF4150CA259ACF16"/>
          </w:placeholder>
          <w:temporary/>
          <w:showingPlcHdr/>
          <w15:appearance w15:val="hidden"/>
          <w:text/>
        </w:sdtPr>
        <w:sdtContent>
          <w:r>
            <w:rPr>
              <w:lang w:val="en-GB" w:bidi="en-GB"/>
            </w:rP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sdtContent>
      </w:sdt>
    </w:p>
    <w:p w14:paraId="23E19EF5" w14:textId="77777777" w:rsidR="00E81978" w:rsidRDefault="005D3A03" w:rsidP="00916744">
      <w:pPr>
        <w:pStyle w:val="TableFigure"/>
        <w:spacing w:line="276" w:lineRule="auto"/>
      </w:pPr>
      <w:r>
        <w:rPr>
          <w:lang w:val="en-GB" w:bidi="en-GB"/>
        </w:rPr>
        <w:t xml:space="preserve">For more information about all elements of APA formatting, please consult the </w:t>
      </w:r>
      <w:r>
        <w:rPr>
          <w:rStyle w:val="Emphasis"/>
          <w:lang w:val="en-GB" w:bidi="en-GB"/>
        </w:rPr>
        <w:t>APA Style Manual, 6th Edition</w:t>
      </w:r>
      <w:r>
        <w:rPr>
          <w:lang w:val="en-GB" w:bidi="en-GB"/>
        </w:rPr>
        <w:t>.</w:t>
      </w: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4811" w14:textId="77777777" w:rsidR="00C80624" w:rsidRDefault="00C80624">
      <w:pPr>
        <w:spacing w:line="240" w:lineRule="auto"/>
      </w:pPr>
      <w:r>
        <w:separator/>
      </w:r>
    </w:p>
    <w:p w14:paraId="3C8BAE62" w14:textId="77777777" w:rsidR="00C80624" w:rsidRDefault="00C80624"/>
  </w:endnote>
  <w:endnote w:type="continuationSeparator" w:id="0">
    <w:p w14:paraId="070EB2C9" w14:textId="77777777" w:rsidR="00C80624" w:rsidRDefault="00C80624">
      <w:pPr>
        <w:spacing w:line="240" w:lineRule="auto"/>
      </w:pPr>
      <w:r>
        <w:continuationSeparator/>
      </w:r>
    </w:p>
    <w:p w14:paraId="59ED7946" w14:textId="77777777" w:rsidR="00C80624" w:rsidRDefault="00C80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35E7" w14:textId="77777777" w:rsidR="00C80624" w:rsidRDefault="00C80624">
      <w:pPr>
        <w:spacing w:line="240" w:lineRule="auto"/>
      </w:pPr>
      <w:r>
        <w:separator/>
      </w:r>
    </w:p>
    <w:p w14:paraId="2D31BEBE" w14:textId="77777777" w:rsidR="00C80624" w:rsidRDefault="00C80624"/>
  </w:footnote>
  <w:footnote w:type="continuationSeparator" w:id="0">
    <w:p w14:paraId="123B0D43" w14:textId="77777777" w:rsidR="00C80624" w:rsidRDefault="00C80624">
      <w:pPr>
        <w:spacing w:line="240" w:lineRule="auto"/>
      </w:pPr>
      <w:r>
        <w:continuationSeparator/>
      </w:r>
    </w:p>
    <w:p w14:paraId="7E7885DF" w14:textId="77777777" w:rsidR="00C80624" w:rsidRDefault="00C80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EE1FD" w14:textId="77777777" w:rsidR="00E81978" w:rsidRDefault="000D3F41">
    <w:pPr>
      <w:pStyle w:val="Header"/>
    </w:pPr>
    <w:r>
      <w:rPr>
        <w:rStyle w:val="Strong"/>
        <w:lang w:val="en-GB" w:bidi="en-GB"/>
      </w:rPr>
      <w:t>[Shortened Title up to 50 Characters]</w:t>
    </w:r>
    <w:r w:rsidR="005D3A03">
      <w:rPr>
        <w:rStyle w:val="Strong"/>
        <w:lang w:val="en-GB" w:bidi="en-GB"/>
      </w:rPr>
      <w:ptab w:relativeTo="margin" w:alignment="right" w:leader="none"/>
    </w:r>
    <w:r w:rsidR="005D3A03">
      <w:rPr>
        <w:rStyle w:val="Strong"/>
        <w:lang w:val="en-GB" w:bidi="en-GB"/>
      </w:rPr>
      <w:fldChar w:fldCharType="begin"/>
    </w:r>
    <w:r w:rsidR="005D3A03">
      <w:rPr>
        <w:rStyle w:val="Strong"/>
        <w:lang w:val="en-GB" w:bidi="en-GB"/>
      </w:rPr>
      <w:instrText xml:space="preserve"> PAGE   \* MERGEFORMAT </w:instrText>
    </w:r>
    <w:r w:rsidR="005D3A03">
      <w:rPr>
        <w:rStyle w:val="Strong"/>
        <w:lang w:val="en-GB" w:bidi="en-GB"/>
      </w:rPr>
      <w:fldChar w:fldCharType="separate"/>
    </w:r>
    <w:r>
      <w:rPr>
        <w:rStyle w:val="Strong"/>
        <w:noProof/>
        <w:lang w:val="en-GB" w:bidi="en-GB"/>
      </w:rPr>
      <w:t>8</w:t>
    </w:r>
    <w:r w:rsidR="005D3A03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EBF5C" w14:textId="76ACB00C" w:rsidR="00E81978" w:rsidRDefault="004820C1">
    <w:pPr>
      <w:pStyle w:val="Header"/>
      <w:rPr>
        <w:rStyle w:val="Strong"/>
      </w:rPr>
    </w:pPr>
    <w:r>
      <w:rPr>
        <w:lang w:val="en-GB" w:bidi="en-GB"/>
      </w:rPr>
      <w:t>Energy Harvester Project</w:t>
    </w:r>
    <w:r w:rsidR="005D3A03">
      <w:rPr>
        <w:rStyle w:val="Strong"/>
        <w:lang w:val="en-GB" w:bidi="en-GB"/>
      </w:rPr>
      <w:ptab w:relativeTo="margin" w:alignment="right" w:leader="none"/>
    </w:r>
    <w:r w:rsidR="005D3A03">
      <w:rPr>
        <w:rStyle w:val="Strong"/>
        <w:lang w:val="en-GB" w:bidi="en-GB"/>
      </w:rPr>
      <w:fldChar w:fldCharType="begin"/>
    </w:r>
    <w:r w:rsidR="005D3A03">
      <w:rPr>
        <w:rStyle w:val="Strong"/>
        <w:lang w:val="en-GB" w:bidi="en-GB"/>
      </w:rPr>
      <w:instrText xml:space="preserve"> PAGE   \* MERGEFORMAT </w:instrText>
    </w:r>
    <w:r w:rsidR="005D3A03">
      <w:rPr>
        <w:rStyle w:val="Strong"/>
        <w:lang w:val="en-GB" w:bidi="en-GB"/>
      </w:rPr>
      <w:fldChar w:fldCharType="separate"/>
    </w:r>
    <w:r w:rsidR="000D3F41">
      <w:rPr>
        <w:rStyle w:val="Strong"/>
        <w:noProof/>
        <w:lang w:val="en-GB" w:bidi="en-GB"/>
      </w:rPr>
      <w:t>1</w:t>
    </w:r>
    <w:r w:rsidR="005D3A03"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4"/>
    <w:rsid w:val="000D3F41"/>
    <w:rsid w:val="001C2791"/>
    <w:rsid w:val="0032507D"/>
    <w:rsid w:val="00355DCA"/>
    <w:rsid w:val="003C7931"/>
    <w:rsid w:val="004820C1"/>
    <w:rsid w:val="00551A02"/>
    <w:rsid w:val="005534FA"/>
    <w:rsid w:val="005D3A03"/>
    <w:rsid w:val="00675AF7"/>
    <w:rsid w:val="007B4FA8"/>
    <w:rsid w:val="008002C0"/>
    <w:rsid w:val="008404F3"/>
    <w:rsid w:val="008C5323"/>
    <w:rsid w:val="009004EC"/>
    <w:rsid w:val="00916744"/>
    <w:rsid w:val="009A5E0A"/>
    <w:rsid w:val="009A6A3B"/>
    <w:rsid w:val="00AB0398"/>
    <w:rsid w:val="00B823AA"/>
    <w:rsid w:val="00BA45DB"/>
    <w:rsid w:val="00BF4184"/>
    <w:rsid w:val="00C0601E"/>
    <w:rsid w:val="00C31D30"/>
    <w:rsid w:val="00C80624"/>
    <w:rsid w:val="00CD6E39"/>
    <w:rsid w:val="00CF6E91"/>
    <w:rsid w:val="00D50595"/>
    <w:rsid w:val="00D85B68"/>
    <w:rsid w:val="00DC5944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A8C2A"/>
  <w15:chartTrackingRefBased/>
  <w15:docId w15:val="{88A4B3D9-258C-6D4A-9708-10B86DF8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garcia/Library/Containers/com.microsoft.Word/Data/Library/Application%20Support/Microsoft/Office/16.0/DTS/Search/%7b007FF1FA-4D01-E848-97BE-BE15FFE6C91F%7d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C0F3D40B9B2A46BFF1E26DCE11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118A-95D1-2B4C-99F5-592627EF69CB}"/>
      </w:docPartPr>
      <w:docPartBody>
        <w:p w:rsidR="00A11908" w:rsidRDefault="00A11908">
          <w:pPr>
            <w:pStyle w:val="83C0F3D40B9B2A46BFF1E26DCE11CCED"/>
          </w:pPr>
          <w:r>
            <w:rPr>
              <w:lang w:bidi="en-GB"/>
            </w:rPr>
            <w:t>[Title here, up to 12 words, on one to two lines]</w:t>
          </w:r>
        </w:p>
      </w:docPartBody>
    </w:docPart>
    <w:docPart>
      <w:docPartPr>
        <w:name w:val="366C0E75C263A1418A60FF0848FE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6CDD4-5AC6-EA4F-B5D0-989D2A71E7F3}"/>
      </w:docPartPr>
      <w:docPartBody>
        <w:p w:rsidR="00A11908" w:rsidRDefault="00A11908">
          <w:pPr>
            <w:pStyle w:val="366C0E75C263A1418A60FF0848FE9D95"/>
          </w:pPr>
          <w:r>
            <w:rPr>
              <w:lang w:bidi="en-GB"/>
            </w:rPr>
            <w:t>Author Note</w:t>
          </w:r>
        </w:p>
      </w:docPartBody>
    </w:docPart>
    <w:docPart>
      <w:docPartPr>
        <w:name w:val="8A2A551DD7290044905B1597E22D9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0B49-5481-6F43-A3F2-6AB13C205D0B}"/>
      </w:docPartPr>
      <w:docPartBody>
        <w:p w:rsidR="00A11908" w:rsidRDefault="00A11908">
          <w:pPr>
            <w:pStyle w:val="8A2A551DD7290044905B1597E22D9BB8"/>
          </w:pPr>
          <w:r>
            <w:rPr>
              <w:lang w:bidi="en-GB"/>
            </w:rPr>
            <w:t>Footnotes</w:t>
          </w:r>
        </w:p>
      </w:docPartBody>
    </w:docPart>
    <w:docPart>
      <w:docPartPr>
        <w:name w:val="29D0A4D633FF3349BB2C27401E6C6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8131-FEFF-D343-B55A-A60E88F9C8B3}"/>
      </w:docPartPr>
      <w:docPartBody>
        <w:p w:rsidR="00A11908" w:rsidRDefault="00A11908">
          <w:pPr>
            <w:pStyle w:val="29D0A4D633FF3349BB2C27401E6C6683"/>
          </w:pPr>
          <w:r>
            <w:rPr>
              <w:lang w:bidi="en-GB"/>
            </w:rPr>
            <w:t xml:space="preserve">[Add footnotes, if any, on their own page following the references.  For APA formatting requirements, it’s easy to just type your own footnote references and notes.  To format a footnote reference, select the number and then, on the Home tab, in the Styles gallery, click Footnote Reference.  The body of a footnote, such as this example, uses the Normal text style.  </w:t>
          </w:r>
          <w:r>
            <w:rPr>
              <w:rStyle w:val="Emphasis"/>
              <w:lang w:bidi="en-GB"/>
            </w:rPr>
            <w:t>(Note:  If you delete this sample footnote, don’t forget to delete its in-text reference as well.  That’s at the end of the sample Heading 2 paragraph on the first page of body content in this template.)</w:t>
          </w:r>
          <w:r>
            <w:rPr>
              <w:lang w:bidi="en-GB"/>
            </w:rPr>
            <w:t>]</w:t>
          </w:r>
        </w:p>
      </w:docPartBody>
    </w:docPart>
    <w:docPart>
      <w:docPartPr>
        <w:name w:val="33AA7EBE1E22524C88DE864D474A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1A38-4786-8241-90FC-3FBDB51B7C13}"/>
      </w:docPartPr>
      <w:docPartBody>
        <w:p w:rsidR="00A11908" w:rsidRDefault="00A11908">
          <w:pPr>
            <w:pStyle w:val="33AA7EBE1E22524C88DE864D474A1D45"/>
          </w:pPr>
          <w:r w:rsidRPr="00C0601E">
            <w:rPr>
              <w:lang w:bidi="en-GB"/>
            </w:rPr>
            <w:t>[Table Title]</w:t>
          </w:r>
        </w:p>
      </w:docPartBody>
    </w:docPart>
    <w:docPart>
      <w:docPartPr>
        <w:name w:val="30204D5413BC7C48954A94350F909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3BCD-3614-E241-90DA-A5EB3AA13B4E}"/>
      </w:docPartPr>
      <w:docPartBody>
        <w:p w:rsidR="00A11908" w:rsidRDefault="00A11908">
          <w:pPr>
            <w:pStyle w:val="30204D5413BC7C48954A94350F909044"/>
          </w:pPr>
          <w:r w:rsidRPr="00BF4184">
            <w:rPr>
              <w:lang w:bidi="en-GB"/>
            </w:rPr>
            <w:t>Column Head</w:t>
          </w:r>
        </w:p>
      </w:docPartBody>
    </w:docPart>
    <w:docPart>
      <w:docPartPr>
        <w:name w:val="F1D168F28868EC4393DA9A1B59074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F5952-27F0-EB49-9E25-BB6ADCCEFE80}"/>
      </w:docPartPr>
      <w:docPartBody>
        <w:p w:rsidR="00A11908" w:rsidRDefault="00A11908">
          <w:pPr>
            <w:pStyle w:val="F1D168F28868EC4393DA9A1B59074A1E"/>
          </w:pPr>
          <w:r w:rsidRPr="00BF4184">
            <w:rPr>
              <w:lang w:bidi="en-GB"/>
            </w:rPr>
            <w:t>Column Head</w:t>
          </w:r>
        </w:p>
      </w:docPartBody>
    </w:docPart>
    <w:docPart>
      <w:docPartPr>
        <w:name w:val="F87825BD991B744887AE8E6F6B453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F562-63BF-9743-A643-803936140637}"/>
      </w:docPartPr>
      <w:docPartBody>
        <w:p w:rsidR="00A11908" w:rsidRDefault="00A11908">
          <w:pPr>
            <w:pStyle w:val="F87825BD991B744887AE8E6F6B453A3F"/>
          </w:pPr>
          <w:r w:rsidRPr="00BF4184">
            <w:rPr>
              <w:lang w:bidi="en-GB"/>
            </w:rPr>
            <w:t>Column Head</w:t>
          </w:r>
        </w:p>
      </w:docPartBody>
    </w:docPart>
    <w:docPart>
      <w:docPartPr>
        <w:name w:val="72B8D0431024044ABB7980FE3CC95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E9E1D-0793-4E4B-B318-687A6082E438}"/>
      </w:docPartPr>
      <w:docPartBody>
        <w:p w:rsidR="00A11908" w:rsidRDefault="00A11908">
          <w:pPr>
            <w:pStyle w:val="72B8D0431024044ABB7980FE3CC95AAC"/>
          </w:pPr>
          <w:r w:rsidRPr="00BF4184">
            <w:rPr>
              <w:lang w:bidi="en-GB"/>
            </w:rPr>
            <w:t>Column Head</w:t>
          </w:r>
        </w:p>
      </w:docPartBody>
    </w:docPart>
    <w:docPart>
      <w:docPartPr>
        <w:name w:val="08ECEB511409BF4B91386852AA957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DAB0-CB39-7B48-9816-3C904A593EAF}"/>
      </w:docPartPr>
      <w:docPartBody>
        <w:p w:rsidR="00A11908" w:rsidRDefault="00A11908">
          <w:pPr>
            <w:pStyle w:val="08ECEB511409BF4B91386852AA957B7E"/>
          </w:pPr>
          <w:r w:rsidRPr="00BF4184">
            <w:rPr>
              <w:lang w:bidi="en-GB"/>
            </w:rPr>
            <w:t>Column Head</w:t>
          </w:r>
        </w:p>
      </w:docPartBody>
    </w:docPart>
    <w:docPart>
      <w:docPartPr>
        <w:name w:val="6EEF04BA764A2A409AD0E9CD8D340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C55FA-B825-EF4C-BFDB-7AFEAC778787}"/>
      </w:docPartPr>
      <w:docPartBody>
        <w:p w:rsidR="00A11908" w:rsidRDefault="00A11908">
          <w:pPr>
            <w:pStyle w:val="6EEF04BA764A2A409AD0E9CD8D3407FF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28D7CC60995C4E48A5E71B476D446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E5F0-81A8-E046-A5BC-19FE0323E9F9}"/>
      </w:docPartPr>
      <w:docPartBody>
        <w:p w:rsidR="00A11908" w:rsidRDefault="00A11908">
          <w:pPr>
            <w:pStyle w:val="28D7CC60995C4E48A5E71B476D44657C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5B2B2123FC10704B8AB1D068BAF92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5FA67-96C1-9642-A293-60CA7486A103}"/>
      </w:docPartPr>
      <w:docPartBody>
        <w:p w:rsidR="00A11908" w:rsidRDefault="00A11908">
          <w:pPr>
            <w:pStyle w:val="5B2B2123FC10704B8AB1D068BAF92146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B8862EF4D285954F806F92DB4A21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F1FB-323A-A14F-8099-E598AC3DD8DB}"/>
      </w:docPartPr>
      <w:docPartBody>
        <w:p w:rsidR="00A11908" w:rsidRDefault="00A11908">
          <w:pPr>
            <w:pStyle w:val="B8862EF4D285954F806F92DB4A21C0A8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44E82AE38F5CFB4598FE7F28F22B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A790-243A-6944-B357-55F01932D9EE}"/>
      </w:docPartPr>
      <w:docPartBody>
        <w:p w:rsidR="00A11908" w:rsidRDefault="00A11908">
          <w:pPr>
            <w:pStyle w:val="44E82AE38F5CFB4598FE7F28F22B05AD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AA82B1BD8E913145841B5AB6F418D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3628-9BFA-144A-B9AB-A75DD23DB405}"/>
      </w:docPartPr>
      <w:docPartBody>
        <w:p w:rsidR="00A11908" w:rsidRDefault="00A11908">
          <w:pPr>
            <w:pStyle w:val="AA82B1BD8E913145841B5AB6F418D7E8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52F16D9A9D8E8449B61C94F4FDA6E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E21E-F671-A84F-9073-90A3DFF0608A}"/>
      </w:docPartPr>
      <w:docPartBody>
        <w:p w:rsidR="00A11908" w:rsidRDefault="00A11908">
          <w:pPr>
            <w:pStyle w:val="52F16D9A9D8E8449B61C94F4FDA6E1EE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A480A55665DD5646AFE5060399D0B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0EB15-B5D7-0A42-84A5-4BBE28325133}"/>
      </w:docPartPr>
      <w:docPartBody>
        <w:p w:rsidR="00A11908" w:rsidRDefault="00A11908">
          <w:pPr>
            <w:pStyle w:val="A480A55665DD5646AFE5060399D0B349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128CF7A702398F429BC1C1929CD6D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CC1D-0E63-A74D-A22A-E953351394EC}"/>
      </w:docPartPr>
      <w:docPartBody>
        <w:p w:rsidR="00A11908" w:rsidRDefault="00A11908">
          <w:pPr>
            <w:pStyle w:val="128CF7A702398F429BC1C1929CD6D7CD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087D5D30B84FD54EBBDE5DB500440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60FA-EB83-BE4E-9C3E-F08A5E63AE5B}"/>
      </w:docPartPr>
      <w:docPartBody>
        <w:p w:rsidR="00A11908" w:rsidRDefault="00A11908">
          <w:pPr>
            <w:pStyle w:val="087D5D30B84FD54EBBDE5DB500440F28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02D23402C80C38469AB484D765904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8ACB-446D-BB4E-BFA5-5728E159577D}"/>
      </w:docPartPr>
      <w:docPartBody>
        <w:p w:rsidR="00A11908" w:rsidRDefault="00A11908">
          <w:pPr>
            <w:pStyle w:val="02D23402C80C38469AB484D765904CB4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8A71C86C71FF914D9E813C89D6778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87C4E-FD11-3D4F-BE4B-1C6636C386CF}"/>
      </w:docPartPr>
      <w:docPartBody>
        <w:p w:rsidR="00A11908" w:rsidRDefault="00A11908">
          <w:pPr>
            <w:pStyle w:val="8A71C86C71FF914D9E813C89D67784B7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1563B3A6BAB22D4A97ECB9B8D8B9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4EF61-C403-B64C-AB70-092C655845E4}"/>
      </w:docPartPr>
      <w:docPartBody>
        <w:p w:rsidR="00A11908" w:rsidRDefault="00A11908">
          <w:pPr>
            <w:pStyle w:val="1563B3A6BAB22D4A97ECB9B8D8B9A981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D017BFC4E0862346A2B241B356DA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E8BDE-8555-714C-A7B0-4CD859CB16B2}"/>
      </w:docPartPr>
      <w:docPartBody>
        <w:p w:rsidR="00A11908" w:rsidRDefault="00A11908">
          <w:pPr>
            <w:pStyle w:val="D017BFC4E0862346A2B241B356DABF98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E10EB63C87A8AC48B5DFECAEAC60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79FB-1EC3-0140-A23D-3BEF1BF0A58E}"/>
      </w:docPartPr>
      <w:docPartBody>
        <w:p w:rsidR="00A11908" w:rsidRDefault="00A11908">
          <w:pPr>
            <w:pStyle w:val="E10EB63C87A8AC48B5DFECAEAC60F107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FD325FCE157B00419B8661F3885E9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8302-3E39-A84A-BBD0-C6E844E1EE6B}"/>
      </w:docPartPr>
      <w:docPartBody>
        <w:p w:rsidR="00A11908" w:rsidRDefault="00A11908">
          <w:pPr>
            <w:pStyle w:val="FD325FCE157B00419B8661F3885E9844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FFD869EFD8774E4F9DC943DC54BE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BAE2-C83E-5744-9CCF-172D7E4AEB69}"/>
      </w:docPartPr>
      <w:docPartBody>
        <w:p w:rsidR="00A11908" w:rsidRDefault="00A11908">
          <w:pPr>
            <w:pStyle w:val="FFD869EFD8774E4F9DC943DC54BEE6A8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9FC8170E572536468D2A67A92D57B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3BDF1-F9B3-0B4B-B89A-E2BB118E110A}"/>
      </w:docPartPr>
      <w:docPartBody>
        <w:p w:rsidR="00A11908" w:rsidRDefault="00A11908">
          <w:pPr>
            <w:pStyle w:val="9FC8170E572536468D2A67A92D57BAF4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F43AAEF3682304479582403C3B7F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A281-9E96-E747-8631-37E3C1F67A45}"/>
      </w:docPartPr>
      <w:docPartBody>
        <w:p w:rsidR="00A11908" w:rsidRDefault="00A11908">
          <w:pPr>
            <w:pStyle w:val="F43AAEF3682304479582403C3B7F9F57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9EEEDEB0536AE0478E77A2432404A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2BA61-4CDB-424C-8D37-A5C9CD151158}"/>
      </w:docPartPr>
      <w:docPartBody>
        <w:p w:rsidR="00A11908" w:rsidRDefault="00A11908">
          <w:pPr>
            <w:pStyle w:val="9EEEDEB0536AE0478E77A2432404ADCB"/>
          </w:pPr>
          <w:r w:rsidRPr="00BF4184">
            <w:rPr>
              <w:lang w:bidi="en-GB"/>
            </w:rPr>
            <w:t>123</w:t>
          </w:r>
        </w:p>
      </w:docPartBody>
    </w:docPart>
    <w:docPart>
      <w:docPartPr>
        <w:name w:val="34BFFE0B5835D242893A24122A7D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0F96-69D6-5945-8A7B-813801410206}"/>
      </w:docPartPr>
      <w:docPartBody>
        <w:p w:rsidR="00A11908" w:rsidRDefault="00A11908">
          <w:pPr>
            <w:pStyle w:val="34BFFE0B5835D242893A24122A7D11E3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9BF038675137644EA360C3345CC05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87EEA-5102-CE4B-92EB-23E7EDEFF8CB}"/>
      </w:docPartPr>
      <w:docPartBody>
        <w:p w:rsidR="00A11908" w:rsidRDefault="00A11908">
          <w:pPr>
            <w:pStyle w:val="9BF038675137644EA360C3345CC051D9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698C9915D51C244488E6C10D7755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196B5-7F35-794A-8D75-0F1682E3E429}"/>
      </w:docPartPr>
      <w:docPartBody>
        <w:p w:rsidR="00A11908" w:rsidRDefault="00A11908">
          <w:pPr>
            <w:pStyle w:val="698C9915D51C244488E6C10D77559018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A62B3BE27501FE47AF8A2ACEBCA57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38072-F253-C847-BF9A-5001DA363BE5}"/>
      </w:docPartPr>
      <w:docPartBody>
        <w:p w:rsidR="00A11908" w:rsidRDefault="00A11908">
          <w:pPr>
            <w:pStyle w:val="A62B3BE27501FE47AF8A2ACEBCA57E1C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8CFC13001BA6EC478AC2B08D35194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3B2C-0EA9-4A45-9446-CDBF3C490576}"/>
      </w:docPartPr>
      <w:docPartBody>
        <w:p w:rsidR="00A11908" w:rsidRDefault="00A11908">
          <w:pPr>
            <w:pStyle w:val="8CFC13001BA6EC478AC2B08D351946FD"/>
          </w:pPr>
          <w:r w:rsidRPr="00BF4184">
            <w:rPr>
              <w:lang w:bidi="en-GB"/>
            </w:rPr>
            <w:t>456</w:t>
          </w:r>
        </w:p>
      </w:docPartBody>
    </w:docPart>
    <w:docPart>
      <w:docPartPr>
        <w:name w:val="D1E4EE70C0DF89458018F1790C63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FB291-9C0D-A74E-9DB3-5B19DD3F7508}"/>
      </w:docPartPr>
      <w:docPartBody>
        <w:p w:rsidR="00A11908" w:rsidRDefault="00A11908">
          <w:pPr>
            <w:pStyle w:val="D1E4EE70C0DF89458018F1790C63E396"/>
          </w:pPr>
          <w:r w:rsidRPr="00BF4184">
            <w:rPr>
              <w:lang w:bidi="en-GB"/>
            </w:rPr>
            <w:t>Row Head</w:t>
          </w:r>
        </w:p>
      </w:docPartBody>
    </w:docPart>
    <w:docPart>
      <w:docPartPr>
        <w:name w:val="2DBEDAB53512B04BB7EED8E272A4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D247-08BF-2049-9ACC-2902ABDFBDB4}"/>
      </w:docPartPr>
      <w:docPartBody>
        <w:p w:rsidR="00A11908" w:rsidRDefault="00A11908">
          <w:pPr>
            <w:pStyle w:val="2DBEDAB53512B04BB7EED8E272A4535F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0670429B00F9BA439DD49334A4022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EC3D1-0B88-A641-B9C4-98F1D2C9AD4E}"/>
      </w:docPartPr>
      <w:docPartBody>
        <w:p w:rsidR="00A11908" w:rsidRDefault="00A11908">
          <w:pPr>
            <w:pStyle w:val="0670429B00F9BA439DD49334A4022D91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C9DCD11868E8B2499408E0FEC932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DB42D-22F7-CB4F-B08B-FD435201BDC3}"/>
      </w:docPartPr>
      <w:docPartBody>
        <w:p w:rsidR="00A11908" w:rsidRDefault="00A11908">
          <w:pPr>
            <w:pStyle w:val="C9DCD11868E8B2499408E0FEC932C43C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056A88216E7E6243AB78050F28E95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6E20-CDE2-0241-86D4-6AFEA7523350}"/>
      </w:docPartPr>
      <w:docPartBody>
        <w:p w:rsidR="00A11908" w:rsidRDefault="00A11908">
          <w:pPr>
            <w:pStyle w:val="056A88216E7E6243AB78050F28E9588A"/>
          </w:pPr>
          <w:r w:rsidRPr="00BF4184">
            <w:rPr>
              <w:lang w:bidi="en-GB"/>
            </w:rPr>
            <w:t>789</w:t>
          </w:r>
        </w:p>
      </w:docPartBody>
    </w:docPart>
    <w:docPart>
      <w:docPartPr>
        <w:name w:val="3575F8B1C891454E8E3B1D15ABC9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311F-9C66-5A43-9995-639D91B0A45F}"/>
      </w:docPartPr>
      <w:docPartBody>
        <w:p w:rsidR="00A11908" w:rsidRDefault="00A11908">
          <w:pPr>
            <w:pStyle w:val="3575F8B1C891454E8E3B1D15ABC9CDF4"/>
          </w:pPr>
          <w:r>
            <w:rPr>
              <w:lang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style, available on the Home tab, in the Styles gallery, to get the spacing between table and note.  Tables in APA format can use single or 1.5-line spacing.  Include a heading for every row and column, even if the content seems obvious.  A default table style has been set up for this template, which meets APA guidelines.  To insert a table, on the Insert tab, click Table.]</w:t>
          </w:r>
        </w:p>
      </w:docPartBody>
    </w:docPart>
    <w:docPart>
      <w:docPartPr>
        <w:name w:val="FFA862A8A69A884DA71F76E7A0F0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339B0-2E0F-9748-9DCF-7EDCD1F7024E}"/>
      </w:docPartPr>
      <w:docPartBody>
        <w:p w:rsidR="00A11908" w:rsidRDefault="00A11908">
          <w:pPr>
            <w:pStyle w:val="FFA862A8A69A884DA71F76E7A0F0E8E0"/>
          </w:pPr>
          <w:r w:rsidRPr="005D3A03">
            <w:rPr>
              <w:lang w:bidi="en-GB"/>
            </w:rPr>
            <w:t>Figures title:</w:t>
          </w:r>
        </w:p>
      </w:docPartBody>
    </w:docPart>
    <w:docPart>
      <w:docPartPr>
        <w:name w:val="281474DA4559A745AF4150CA259A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409C1-B80A-F745-B957-6ED3D81DF7C1}"/>
      </w:docPartPr>
      <w:docPartBody>
        <w:p w:rsidR="00A11908" w:rsidRDefault="00A11908">
          <w:pPr>
            <w:pStyle w:val="281474DA4559A745AF4150CA259ACF16"/>
          </w:pPr>
          <w:r>
            <w:rPr>
              <w:lang w:bidi="en-GB"/>
            </w:rP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08"/>
    <w:rsid w:val="00A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0F3D40B9B2A46BFF1E26DCE11CCED">
    <w:name w:val="83C0F3D40B9B2A46BFF1E26DCE11CCED"/>
  </w:style>
  <w:style w:type="paragraph" w:customStyle="1" w:styleId="351DBEE7EB8FDC47ABFDA94B41AF536C">
    <w:name w:val="351DBEE7EB8FDC47ABFDA94B41AF536C"/>
  </w:style>
  <w:style w:type="paragraph" w:customStyle="1" w:styleId="3954ACAFAA728D439E17F5D49C9523D2">
    <w:name w:val="3954ACAFAA728D439E17F5D49C9523D2"/>
  </w:style>
  <w:style w:type="paragraph" w:customStyle="1" w:styleId="366C0E75C263A1418A60FF0848FE9D95">
    <w:name w:val="366C0E75C263A1418A60FF0848FE9D95"/>
  </w:style>
  <w:style w:type="paragraph" w:customStyle="1" w:styleId="52896A805090AD41A6609B200875FF2D">
    <w:name w:val="52896A805090AD41A6609B200875FF2D"/>
  </w:style>
  <w:style w:type="paragraph" w:customStyle="1" w:styleId="C30B04950189ED41967879E4B95043CC">
    <w:name w:val="C30B04950189ED41967879E4B95043C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D3DEF91A5D3B9478350B5306983CAFE">
    <w:name w:val="2D3DEF91A5D3B9478350B5306983CAFE"/>
  </w:style>
  <w:style w:type="paragraph" w:customStyle="1" w:styleId="5A2D391533CA5B4CA0CD17369D5FE622">
    <w:name w:val="5A2D391533CA5B4CA0CD17369D5FE622"/>
  </w:style>
  <w:style w:type="paragraph" w:customStyle="1" w:styleId="4867BA5FA970E9478A3B326A4C1DF281">
    <w:name w:val="4867BA5FA970E9478A3B326A4C1DF281"/>
  </w:style>
  <w:style w:type="paragraph" w:customStyle="1" w:styleId="DB4F4F2266AD1840BF16B757B6C306AE">
    <w:name w:val="DB4F4F2266AD1840BF16B757B6C306AE"/>
  </w:style>
  <w:style w:type="paragraph" w:customStyle="1" w:styleId="C51358B03C70484F84465B9E44DB7E78">
    <w:name w:val="C51358B03C70484F84465B9E44DB7E78"/>
  </w:style>
  <w:style w:type="paragraph" w:customStyle="1" w:styleId="24E99FA575F2F14AA49F9B99403AACED">
    <w:name w:val="24E99FA575F2F14AA49F9B99403AACED"/>
  </w:style>
  <w:style w:type="paragraph" w:customStyle="1" w:styleId="865FDA40924AEC40A1166AD427F8F441">
    <w:name w:val="865FDA40924AEC40A1166AD427F8F441"/>
  </w:style>
  <w:style w:type="paragraph" w:customStyle="1" w:styleId="7C0DFF46E1446B45BCA70598B45EB27C">
    <w:name w:val="7C0DFF46E1446B45BCA70598B45EB27C"/>
  </w:style>
  <w:style w:type="paragraph" w:customStyle="1" w:styleId="0FF94CF84745A94B8145BD2C8586736C">
    <w:name w:val="0FF94CF84745A94B8145BD2C8586736C"/>
  </w:style>
  <w:style w:type="paragraph" w:customStyle="1" w:styleId="E031011674FEBC4AB07F43898483FDF2">
    <w:name w:val="E031011674FEBC4AB07F43898483FDF2"/>
  </w:style>
  <w:style w:type="paragraph" w:customStyle="1" w:styleId="44506F4F2DAAA14684D55F58D3347F2B">
    <w:name w:val="44506F4F2DAAA14684D55F58D3347F2B"/>
  </w:style>
  <w:style w:type="paragraph" w:customStyle="1" w:styleId="DBAC1B9D8EA5DD449C936B58B44E09A8">
    <w:name w:val="DBAC1B9D8EA5DD449C936B58B44E09A8"/>
  </w:style>
  <w:style w:type="paragraph" w:customStyle="1" w:styleId="301B0C37DF82264084074A8E172D2E9F">
    <w:name w:val="301B0C37DF82264084074A8E172D2E9F"/>
  </w:style>
  <w:style w:type="paragraph" w:customStyle="1" w:styleId="35AE83AD1351B247A00A44686E56267C">
    <w:name w:val="35AE83AD1351B247A00A44686E56267C"/>
  </w:style>
  <w:style w:type="paragraph" w:customStyle="1" w:styleId="DFE1BCC109088F4C8CB1D3B74AEC1224">
    <w:name w:val="DFE1BCC109088F4C8CB1D3B74AEC1224"/>
  </w:style>
  <w:style w:type="paragraph" w:customStyle="1" w:styleId="BE5A5756734B6E4395ADE71CA0278FDE">
    <w:name w:val="BE5A5756734B6E4395ADE71CA0278FDE"/>
  </w:style>
  <w:style w:type="paragraph" w:customStyle="1" w:styleId="8A2A551DD7290044905B1597E22D9BB8">
    <w:name w:val="8A2A551DD7290044905B1597E22D9BB8"/>
  </w:style>
  <w:style w:type="paragraph" w:customStyle="1" w:styleId="29D0A4D633FF3349BB2C27401E6C6683">
    <w:name w:val="29D0A4D633FF3349BB2C27401E6C6683"/>
  </w:style>
  <w:style w:type="paragraph" w:customStyle="1" w:styleId="33AA7EBE1E22524C88DE864D474A1D45">
    <w:name w:val="33AA7EBE1E22524C88DE864D474A1D45"/>
  </w:style>
  <w:style w:type="paragraph" w:customStyle="1" w:styleId="30204D5413BC7C48954A94350F909044">
    <w:name w:val="30204D5413BC7C48954A94350F909044"/>
  </w:style>
  <w:style w:type="paragraph" w:customStyle="1" w:styleId="F1D168F28868EC4393DA9A1B59074A1E">
    <w:name w:val="F1D168F28868EC4393DA9A1B59074A1E"/>
  </w:style>
  <w:style w:type="paragraph" w:customStyle="1" w:styleId="F87825BD991B744887AE8E6F6B453A3F">
    <w:name w:val="F87825BD991B744887AE8E6F6B453A3F"/>
  </w:style>
  <w:style w:type="paragraph" w:customStyle="1" w:styleId="72B8D0431024044ABB7980FE3CC95AAC">
    <w:name w:val="72B8D0431024044ABB7980FE3CC95AAC"/>
  </w:style>
  <w:style w:type="paragraph" w:customStyle="1" w:styleId="08ECEB511409BF4B91386852AA957B7E">
    <w:name w:val="08ECEB511409BF4B91386852AA957B7E"/>
  </w:style>
  <w:style w:type="paragraph" w:customStyle="1" w:styleId="6EEF04BA764A2A409AD0E9CD8D3407FF">
    <w:name w:val="6EEF04BA764A2A409AD0E9CD8D3407FF"/>
  </w:style>
  <w:style w:type="paragraph" w:customStyle="1" w:styleId="28D7CC60995C4E48A5E71B476D44657C">
    <w:name w:val="28D7CC60995C4E48A5E71B476D44657C"/>
  </w:style>
  <w:style w:type="paragraph" w:customStyle="1" w:styleId="5B2B2123FC10704B8AB1D068BAF92146">
    <w:name w:val="5B2B2123FC10704B8AB1D068BAF92146"/>
  </w:style>
  <w:style w:type="paragraph" w:customStyle="1" w:styleId="B8862EF4D285954F806F92DB4A21C0A8">
    <w:name w:val="B8862EF4D285954F806F92DB4A21C0A8"/>
  </w:style>
  <w:style w:type="paragraph" w:customStyle="1" w:styleId="44E82AE38F5CFB4598FE7F28F22B05AD">
    <w:name w:val="44E82AE38F5CFB4598FE7F28F22B05AD"/>
  </w:style>
  <w:style w:type="paragraph" w:customStyle="1" w:styleId="AA82B1BD8E913145841B5AB6F418D7E8">
    <w:name w:val="AA82B1BD8E913145841B5AB6F418D7E8"/>
  </w:style>
  <w:style w:type="paragraph" w:customStyle="1" w:styleId="52F16D9A9D8E8449B61C94F4FDA6E1EE">
    <w:name w:val="52F16D9A9D8E8449B61C94F4FDA6E1EE"/>
  </w:style>
  <w:style w:type="paragraph" w:customStyle="1" w:styleId="A480A55665DD5646AFE5060399D0B349">
    <w:name w:val="A480A55665DD5646AFE5060399D0B349"/>
  </w:style>
  <w:style w:type="paragraph" w:customStyle="1" w:styleId="128CF7A702398F429BC1C1929CD6D7CD">
    <w:name w:val="128CF7A702398F429BC1C1929CD6D7CD"/>
  </w:style>
  <w:style w:type="paragraph" w:customStyle="1" w:styleId="087D5D30B84FD54EBBDE5DB500440F28">
    <w:name w:val="087D5D30B84FD54EBBDE5DB500440F28"/>
  </w:style>
  <w:style w:type="paragraph" w:customStyle="1" w:styleId="02D23402C80C38469AB484D765904CB4">
    <w:name w:val="02D23402C80C38469AB484D765904CB4"/>
  </w:style>
  <w:style w:type="paragraph" w:customStyle="1" w:styleId="8A71C86C71FF914D9E813C89D67784B7">
    <w:name w:val="8A71C86C71FF914D9E813C89D67784B7"/>
  </w:style>
  <w:style w:type="paragraph" w:customStyle="1" w:styleId="1563B3A6BAB22D4A97ECB9B8D8B9A981">
    <w:name w:val="1563B3A6BAB22D4A97ECB9B8D8B9A981"/>
  </w:style>
  <w:style w:type="paragraph" w:customStyle="1" w:styleId="D017BFC4E0862346A2B241B356DABF98">
    <w:name w:val="D017BFC4E0862346A2B241B356DABF98"/>
  </w:style>
  <w:style w:type="paragraph" w:customStyle="1" w:styleId="E10EB63C87A8AC48B5DFECAEAC60F107">
    <w:name w:val="E10EB63C87A8AC48B5DFECAEAC60F107"/>
  </w:style>
  <w:style w:type="paragraph" w:customStyle="1" w:styleId="FD325FCE157B00419B8661F3885E9844">
    <w:name w:val="FD325FCE157B00419B8661F3885E9844"/>
  </w:style>
  <w:style w:type="paragraph" w:customStyle="1" w:styleId="FFD869EFD8774E4F9DC943DC54BEE6A8">
    <w:name w:val="FFD869EFD8774E4F9DC943DC54BEE6A8"/>
  </w:style>
  <w:style w:type="paragraph" w:customStyle="1" w:styleId="9FC8170E572536468D2A67A92D57BAF4">
    <w:name w:val="9FC8170E572536468D2A67A92D57BAF4"/>
  </w:style>
  <w:style w:type="paragraph" w:customStyle="1" w:styleId="F43AAEF3682304479582403C3B7F9F57">
    <w:name w:val="F43AAEF3682304479582403C3B7F9F57"/>
  </w:style>
  <w:style w:type="paragraph" w:customStyle="1" w:styleId="9EEEDEB0536AE0478E77A2432404ADCB">
    <w:name w:val="9EEEDEB0536AE0478E77A2432404ADCB"/>
  </w:style>
  <w:style w:type="paragraph" w:customStyle="1" w:styleId="34BFFE0B5835D242893A24122A7D11E3">
    <w:name w:val="34BFFE0B5835D242893A24122A7D11E3"/>
  </w:style>
  <w:style w:type="paragraph" w:customStyle="1" w:styleId="9BF038675137644EA360C3345CC051D9">
    <w:name w:val="9BF038675137644EA360C3345CC051D9"/>
  </w:style>
  <w:style w:type="paragraph" w:customStyle="1" w:styleId="698C9915D51C244488E6C10D77559018">
    <w:name w:val="698C9915D51C244488E6C10D77559018"/>
  </w:style>
  <w:style w:type="paragraph" w:customStyle="1" w:styleId="A62B3BE27501FE47AF8A2ACEBCA57E1C">
    <w:name w:val="A62B3BE27501FE47AF8A2ACEBCA57E1C"/>
  </w:style>
  <w:style w:type="paragraph" w:customStyle="1" w:styleId="8CFC13001BA6EC478AC2B08D351946FD">
    <w:name w:val="8CFC13001BA6EC478AC2B08D351946FD"/>
  </w:style>
  <w:style w:type="paragraph" w:customStyle="1" w:styleId="D1E4EE70C0DF89458018F1790C63E396">
    <w:name w:val="D1E4EE70C0DF89458018F1790C63E396"/>
  </w:style>
  <w:style w:type="paragraph" w:customStyle="1" w:styleId="2DBEDAB53512B04BB7EED8E272A4535F">
    <w:name w:val="2DBEDAB53512B04BB7EED8E272A4535F"/>
  </w:style>
  <w:style w:type="paragraph" w:customStyle="1" w:styleId="0670429B00F9BA439DD49334A4022D91">
    <w:name w:val="0670429B00F9BA439DD49334A4022D91"/>
  </w:style>
  <w:style w:type="paragraph" w:customStyle="1" w:styleId="C9DCD11868E8B2499408E0FEC932C43C">
    <w:name w:val="C9DCD11868E8B2499408E0FEC932C43C"/>
  </w:style>
  <w:style w:type="paragraph" w:customStyle="1" w:styleId="056A88216E7E6243AB78050F28E9588A">
    <w:name w:val="056A88216E7E6243AB78050F28E9588A"/>
  </w:style>
  <w:style w:type="paragraph" w:customStyle="1" w:styleId="3575F8B1C891454E8E3B1D15ABC9CDF4">
    <w:name w:val="3575F8B1C891454E8E3B1D15ABC9CDF4"/>
  </w:style>
  <w:style w:type="paragraph" w:customStyle="1" w:styleId="FFA862A8A69A884DA71F76E7A0F0E8E0">
    <w:name w:val="FFA862A8A69A884DA71F76E7A0F0E8E0"/>
  </w:style>
  <w:style w:type="paragraph" w:customStyle="1" w:styleId="281474DA4559A745AF4150CA259ACF16">
    <w:name w:val="281474DA4559A745AF4150CA259AC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{007FF1FA-4D01-E848-97BE-BE15FFE6C91F}tf03982351.dotx</Template>
  <TotalTime>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Harvester Project</dc:title>
  <dc:subject/>
  <dc:creator>Matthew Garcia</dc:creator>
  <cp:keywords/>
  <dc:description/>
  <cp:lastModifiedBy>Matthew Garcia</cp:lastModifiedBy>
  <cp:revision>2</cp:revision>
  <dcterms:created xsi:type="dcterms:W3CDTF">2020-11-26T16:24:00Z</dcterms:created>
  <dcterms:modified xsi:type="dcterms:W3CDTF">2020-11-26T16:24:00Z</dcterms:modified>
</cp:coreProperties>
</file>